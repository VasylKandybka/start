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F4CE" w14:textId="77777777" w:rsidR="00C20635" w:rsidRPr="00C20635" w:rsidRDefault="00C20635" w:rsidP="00C2063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sz w:val="42"/>
          <w:szCs w:val="42"/>
          <w:lang w:val="ru-UA" w:eastAsia="ru-UA"/>
        </w:rPr>
      </w:pPr>
      <w:r w:rsidRPr="00C20635">
        <w:rPr>
          <w:rFonts w:ascii="inherit" w:hAnsi="inherit" w:cs="Courier New"/>
          <w:color w:val="202124"/>
          <w:sz w:val="42"/>
          <w:szCs w:val="42"/>
          <w:lang w:val="uk-UA" w:eastAsia="ru-UA"/>
        </w:rPr>
        <w:t>Теми для сайту</w:t>
      </w:r>
    </w:p>
    <w:p w14:paraId="4C052A1B" w14:textId="77777777" w:rsidR="006E3F6A" w:rsidRDefault="006E3F6A" w:rsidP="006E3F6A"/>
    <w:p w14:paraId="7D2D2ACB" w14:textId="77777777" w:rsidR="006E3F6A" w:rsidRDefault="006E3F6A" w:rsidP="006E3F6A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321"/>
      </w:tblGrid>
      <w:tr w:rsidR="006E3F6A" w:rsidRPr="0035398D" w14:paraId="0F5FDA5D" w14:textId="77777777" w:rsidTr="00607705">
        <w:tc>
          <w:tcPr>
            <w:tcW w:w="426" w:type="dxa"/>
          </w:tcPr>
          <w:p w14:paraId="48CF978B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EF59B9E" w14:textId="77264875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Моє улюблене місто</w:t>
            </w:r>
          </w:p>
        </w:tc>
      </w:tr>
      <w:tr w:rsidR="006E3F6A" w:rsidRPr="0035398D" w14:paraId="28184DF2" w14:textId="77777777" w:rsidTr="00607705">
        <w:tc>
          <w:tcPr>
            <w:tcW w:w="426" w:type="dxa"/>
          </w:tcPr>
          <w:p w14:paraId="6B48CCB7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2E28BC1" w14:textId="5C7986F2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Свята народів світу</w:t>
            </w:r>
          </w:p>
        </w:tc>
      </w:tr>
      <w:tr w:rsidR="006E3F6A" w:rsidRPr="0035398D" w14:paraId="6566CCB2" w14:textId="77777777" w:rsidTr="00607705">
        <w:tc>
          <w:tcPr>
            <w:tcW w:w="426" w:type="dxa"/>
          </w:tcPr>
          <w:p w14:paraId="477306CB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22D87755" w14:textId="1AF156D8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Моделі літаків</w:t>
            </w:r>
          </w:p>
        </w:tc>
      </w:tr>
      <w:tr w:rsidR="006E3F6A" w:rsidRPr="0035398D" w14:paraId="42B6169C" w14:textId="77777777" w:rsidTr="00607705">
        <w:tc>
          <w:tcPr>
            <w:tcW w:w="426" w:type="dxa"/>
          </w:tcPr>
          <w:p w14:paraId="33C7BA2E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103E57AC" w14:textId="13B67CF2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Моделі автомобілів</w:t>
            </w:r>
          </w:p>
        </w:tc>
      </w:tr>
      <w:tr w:rsidR="006E3F6A" w:rsidRPr="0035398D" w14:paraId="7B6CB8DD" w14:textId="77777777" w:rsidTr="00607705">
        <w:tc>
          <w:tcPr>
            <w:tcW w:w="426" w:type="dxa"/>
          </w:tcPr>
          <w:p w14:paraId="5E8E3031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FDBB99F" w14:textId="037E8127" w:rsidR="006E3F6A" w:rsidRPr="0035398D" w:rsidRDefault="00C20635" w:rsidP="00C2063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Моделі мотоциклів</w:t>
            </w:r>
          </w:p>
        </w:tc>
      </w:tr>
      <w:tr w:rsidR="006E3F6A" w:rsidRPr="0035398D" w14:paraId="203C578A" w14:textId="77777777" w:rsidTr="00607705">
        <w:tc>
          <w:tcPr>
            <w:tcW w:w="426" w:type="dxa"/>
          </w:tcPr>
          <w:p w14:paraId="14FCE7A8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454FC4C3" w14:textId="69DAA9DA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Кораблі</w:t>
            </w:r>
          </w:p>
        </w:tc>
      </w:tr>
      <w:tr w:rsidR="006E3F6A" w:rsidRPr="0035398D" w14:paraId="5E0F0A9F" w14:textId="77777777" w:rsidTr="00607705">
        <w:tc>
          <w:tcPr>
            <w:tcW w:w="426" w:type="dxa"/>
          </w:tcPr>
          <w:p w14:paraId="45F715C9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330B92E4" w14:textId="527A5232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Породи котів</w:t>
            </w:r>
          </w:p>
        </w:tc>
      </w:tr>
      <w:tr w:rsidR="00405190" w:rsidRPr="0035398D" w14:paraId="58C631FE" w14:textId="77777777" w:rsidTr="00607705">
        <w:tc>
          <w:tcPr>
            <w:tcW w:w="426" w:type="dxa"/>
          </w:tcPr>
          <w:p w14:paraId="02174EC8" w14:textId="77777777" w:rsidR="00405190" w:rsidRPr="0035398D" w:rsidRDefault="00405190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335FA0A" w14:textId="40AB7D0D" w:rsidR="00405190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Породи собак</w:t>
            </w:r>
          </w:p>
        </w:tc>
      </w:tr>
      <w:tr w:rsidR="006E3F6A" w:rsidRPr="0035398D" w14:paraId="421DDB0A" w14:textId="77777777" w:rsidTr="00607705">
        <w:tc>
          <w:tcPr>
            <w:tcW w:w="426" w:type="dxa"/>
          </w:tcPr>
          <w:p w14:paraId="4678BE61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212C78AA" w14:textId="5BAD703C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Мій улюблений письменник чи поет</w:t>
            </w:r>
          </w:p>
        </w:tc>
      </w:tr>
      <w:tr w:rsidR="006E3F6A" w:rsidRPr="0035398D" w14:paraId="030C20C8" w14:textId="77777777" w:rsidTr="00607705">
        <w:tc>
          <w:tcPr>
            <w:tcW w:w="426" w:type="dxa"/>
          </w:tcPr>
          <w:p w14:paraId="0E68DAD7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7A0132A" w14:textId="29DE8999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Мій улюблений художник</w:t>
            </w:r>
          </w:p>
        </w:tc>
      </w:tr>
      <w:tr w:rsidR="006E3F6A" w:rsidRPr="0035398D" w14:paraId="01BE8F0E" w14:textId="77777777" w:rsidTr="00607705">
        <w:tc>
          <w:tcPr>
            <w:tcW w:w="426" w:type="dxa"/>
          </w:tcPr>
          <w:p w14:paraId="03524910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6C9AB55" w14:textId="7FE07222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Кімнатні квіти</w:t>
            </w:r>
          </w:p>
        </w:tc>
      </w:tr>
      <w:tr w:rsidR="006E3F6A" w:rsidRPr="0035398D" w14:paraId="3C64982B" w14:textId="77777777" w:rsidTr="00607705">
        <w:tc>
          <w:tcPr>
            <w:tcW w:w="426" w:type="dxa"/>
          </w:tcPr>
          <w:p w14:paraId="0682BA44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0306A23" w14:textId="1DAF702E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Кактуси</w:t>
            </w:r>
          </w:p>
        </w:tc>
      </w:tr>
      <w:tr w:rsidR="006E3F6A" w:rsidRPr="0035398D" w14:paraId="38271BB2" w14:textId="77777777" w:rsidTr="00607705">
        <w:tc>
          <w:tcPr>
            <w:tcW w:w="426" w:type="dxa"/>
          </w:tcPr>
          <w:p w14:paraId="7A2E6B68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1DB610D" w14:textId="547F21D7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Фіалки</w:t>
            </w:r>
          </w:p>
        </w:tc>
      </w:tr>
      <w:tr w:rsidR="006E3F6A" w:rsidRPr="0035398D" w14:paraId="2E3CBC7C" w14:textId="77777777" w:rsidTr="00607705">
        <w:tc>
          <w:tcPr>
            <w:tcW w:w="426" w:type="dxa"/>
          </w:tcPr>
          <w:p w14:paraId="4F5E4BB0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F8A7879" w14:textId="3AA26DF5" w:rsidR="006E3F6A" w:rsidRPr="0035398D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Троянди</w:t>
            </w:r>
          </w:p>
        </w:tc>
      </w:tr>
      <w:tr w:rsidR="006E3F6A" w:rsidRPr="0035398D" w14:paraId="4D62709E" w14:textId="77777777" w:rsidTr="00607705">
        <w:tc>
          <w:tcPr>
            <w:tcW w:w="426" w:type="dxa"/>
          </w:tcPr>
          <w:p w14:paraId="6B17A4B4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5168E6C" w14:textId="39BCB741" w:rsidR="006E3F6A" w:rsidRPr="00ED58E3" w:rsidRDefault="00C20635" w:rsidP="005A0FB5">
            <w:pPr>
              <w:spacing w:line="216" w:lineRule="auto"/>
              <w:jc w:val="both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Історія розвитку комп'ютера</w:t>
            </w:r>
          </w:p>
        </w:tc>
      </w:tr>
      <w:tr w:rsidR="006E3F6A" w:rsidRPr="0035398D" w14:paraId="6937F141" w14:textId="77777777" w:rsidTr="00607705">
        <w:tc>
          <w:tcPr>
            <w:tcW w:w="426" w:type="dxa"/>
          </w:tcPr>
          <w:p w14:paraId="54873DC1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3590594" w14:textId="32323B60" w:rsidR="006E3F6A" w:rsidRPr="004E0F42" w:rsidRDefault="00101521" w:rsidP="00607705">
            <w:pPr>
              <w:spacing w:line="21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Кращі д</w:t>
            </w:r>
            <w:r w:rsidR="004E0F42">
              <w:rPr>
                <w:sz w:val="28"/>
                <w:szCs w:val="28"/>
                <w:lang w:val="uk-UA"/>
              </w:rPr>
              <w:t>етективи</w:t>
            </w:r>
          </w:p>
        </w:tc>
      </w:tr>
      <w:tr w:rsidR="006E3F6A" w:rsidRPr="0035398D" w14:paraId="0E51A157" w14:textId="77777777" w:rsidTr="00607705">
        <w:tc>
          <w:tcPr>
            <w:tcW w:w="426" w:type="dxa"/>
          </w:tcPr>
          <w:p w14:paraId="222F396F" w14:textId="77777777" w:rsidR="006E3F6A" w:rsidRPr="0035398D" w:rsidRDefault="006E3F6A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8BB239B" w14:textId="0A84A24B" w:rsidR="006E3F6A" w:rsidRPr="00ED58E3" w:rsidRDefault="00C20635" w:rsidP="00607705">
            <w:pPr>
              <w:spacing w:line="360" w:lineRule="auto"/>
              <w:rPr>
                <w:sz w:val="28"/>
                <w:szCs w:val="28"/>
              </w:rPr>
            </w:pPr>
            <w:r w:rsidRPr="00C20635">
              <w:rPr>
                <w:sz w:val="28"/>
                <w:szCs w:val="28"/>
              </w:rPr>
              <w:t>Знаки зодіаку</w:t>
            </w:r>
          </w:p>
        </w:tc>
      </w:tr>
      <w:tr w:rsidR="00DE7860" w:rsidRPr="0035398D" w14:paraId="0C771247" w14:textId="77777777" w:rsidTr="00607705">
        <w:tc>
          <w:tcPr>
            <w:tcW w:w="426" w:type="dxa"/>
          </w:tcPr>
          <w:p w14:paraId="6CA74AA3" w14:textId="77777777" w:rsidR="00DE7860" w:rsidRPr="0035398D" w:rsidRDefault="00DE7860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8E74CB8" w14:textId="388C8DA2" w:rsidR="00DE7860" w:rsidRPr="00913993" w:rsidRDefault="000D2A8A" w:rsidP="0091399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Мої улюблені книжки</w:t>
            </w:r>
          </w:p>
        </w:tc>
      </w:tr>
      <w:tr w:rsidR="005A38CF" w:rsidRPr="0035398D" w14:paraId="15AE38FA" w14:textId="77777777" w:rsidTr="00607705">
        <w:tc>
          <w:tcPr>
            <w:tcW w:w="426" w:type="dxa"/>
          </w:tcPr>
          <w:p w14:paraId="4F04E2B1" w14:textId="77777777" w:rsidR="005A38CF" w:rsidRPr="0035398D" w:rsidRDefault="005A38CF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9798349" w14:textId="0E406AA6" w:rsidR="005A38CF" w:rsidRDefault="00913993" w:rsidP="00607705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Супутник кіноглядача</w:t>
            </w:r>
          </w:p>
        </w:tc>
      </w:tr>
      <w:tr w:rsidR="00DA295E" w:rsidRPr="0035398D" w14:paraId="1BCC251C" w14:textId="77777777" w:rsidTr="00607705">
        <w:tc>
          <w:tcPr>
            <w:tcW w:w="426" w:type="dxa"/>
          </w:tcPr>
          <w:p w14:paraId="57CC7DCD" w14:textId="77777777" w:rsidR="00DA295E" w:rsidRPr="0035398D" w:rsidRDefault="00DA295E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B02F70A" w14:textId="34B6B327" w:rsidR="00DA295E" w:rsidRDefault="00913993" w:rsidP="00607705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Світ фентезі</w:t>
            </w:r>
          </w:p>
        </w:tc>
      </w:tr>
      <w:tr w:rsidR="005A38CF" w:rsidRPr="0035398D" w14:paraId="3910B6FB" w14:textId="77777777" w:rsidTr="00607705">
        <w:tc>
          <w:tcPr>
            <w:tcW w:w="426" w:type="dxa"/>
          </w:tcPr>
          <w:p w14:paraId="01B85AEC" w14:textId="77777777" w:rsidR="005A38CF" w:rsidRPr="0035398D" w:rsidRDefault="005A38CF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1884C89C" w14:textId="77777777" w:rsidR="005A38CF" w:rsidRDefault="005A38CF" w:rsidP="0060770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Моя школа</w:t>
            </w:r>
          </w:p>
        </w:tc>
      </w:tr>
      <w:tr w:rsidR="005A38CF" w:rsidRPr="0035398D" w14:paraId="3CAFF6C9" w14:textId="77777777" w:rsidTr="00607705">
        <w:tc>
          <w:tcPr>
            <w:tcW w:w="426" w:type="dxa"/>
          </w:tcPr>
          <w:p w14:paraId="51488F67" w14:textId="77777777" w:rsidR="005A38CF" w:rsidRPr="0035398D" w:rsidRDefault="005A38CF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7B2428D" w14:textId="59E39680" w:rsidR="005A38CF" w:rsidRDefault="00913993" w:rsidP="00607705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Кулінарія</w:t>
            </w:r>
          </w:p>
        </w:tc>
      </w:tr>
      <w:tr w:rsidR="00DA295E" w:rsidRPr="0035398D" w14:paraId="051CB995" w14:textId="77777777" w:rsidTr="00607705">
        <w:tc>
          <w:tcPr>
            <w:tcW w:w="426" w:type="dxa"/>
          </w:tcPr>
          <w:p w14:paraId="459B5583" w14:textId="77777777" w:rsidR="00DA295E" w:rsidRPr="0035398D" w:rsidRDefault="00DA295E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732C49EB" w14:textId="678F2A14" w:rsidR="00DA295E" w:rsidRPr="00913993" w:rsidRDefault="00913993" w:rsidP="0060770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913993">
              <w:rPr>
                <w:sz w:val="28"/>
                <w:szCs w:val="28"/>
              </w:rPr>
              <w:t>Мандр</w:t>
            </w:r>
            <w:r>
              <w:rPr>
                <w:sz w:val="28"/>
                <w:szCs w:val="28"/>
                <w:lang w:val="uk-UA"/>
              </w:rPr>
              <w:t>и</w:t>
            </w:r>
          </w:p>
        </w:tc>
      </w:tr>
      <w:tr w:rsidR="00DA295E" w:rsidRPr="0035398D" w14:paraId="1E92A441" w14:textId="77777777" w:rsidTr="00607705">
        <w:tc>
          <w:tcPr>
            <w:tcW w:w="426" w:type="dxa"/>
          </w:tcPr>
          <w:p w14:paraId="3A082A53" w14:textId="77777777" w:rsidR="00DA295E" w:rsidRPr="0035398D" w:rsidRDefault="00DA295E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64C7789" w14:textId="76E4C348" w:rsidR="00DA295E" w:rsidRDefault="00913993" w:rsidP="00607705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У світі комп'ютерних ігор</w:t>
            </w:r>
          </w:p>
        </w:tc>
      </w:tr>
      <w:tr w:rsidR="00DA295E" w:rsidRPr="0035398D" w14:paraId="2E601F68" w14:textId="77777777" w:rsidTr="00607705">
        <w:tc>
          <w:tcPr>
            <w:tcW w:w="426" w:type="dxa"/>
          </w:tcPr>
          <w:p w14:paraId="7AB41126" w14:textId="77777777" w:rsidR="00DA295E" w:rsidRPr="0035398D" w:rsidRDefault="00DA295E" w:rsidP="006E3F6A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902E034" w14:textId="515B60B5" w:rsidR="00DA295E" w:rsidRDefault="00913993" w:rsidP="00913993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Світ аніме</w:t>
            </w:r>
          </w:p>
        </w:tc>
      </w:tr>
    </w:tbl>
    <w:p w14:paraId="38A19D91" w14:textId="77777777" w:rsidR="006E3F6A" w:rsidRDefault="006E3F6A" w:rsidP="006E3F6A">
      <w:pPr>
        <w:spacing w:line="360" w:lineRule="auto"/>
        <w:rPr>
          <w:sz w:val="28"/>
          <w:szCs w:val="28"/>
        </w:rPr>
      </w:pPr>
    </w:p>
    <w:p w14:paraId="2B2693C7" w14:textId="77777777" w:rsidR="006E3F6A" w:rsidRPr="005660E4" w:rsidRDefault="006E3F6A" w:rsidP="006E3F6A">
      <w:pPr>
        <w:spacing w:line="360" w:lineRule="auto"/>
      </w:pPr>
      <w:r>
        <w:rPr>
          <w:sz w:val="28"/>
          <w:szCs w:val="28"/>
        </w:rPr>
        <w:br w:type="page"/>
      </w:r>
    </w:p>
    <w:p w14:paraId="63BB939F" w14:textId="77777777" w:rsidR="000C69A7" w:rsidRPr="00C20635" w:rsidRDefault="000C69A7" w:rsidP="000C69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sz w:val="42"/>
          <w:szCs w:val="42"/>
          <w:lang w:val="ru-UA" w:eastAsia="ru-UA"/>
        </w:rPr>
      </w:pPr>
      <w:r w:rsidRPr="00C20635">
        <w:rPr>
          <w:rFonts w:ascii="inherit" w:hAnsi="inherit" w:cs="Courier New"/>
          <w:color w:val="202124"/>
          <w:sz w:val="42"/>
          <w:szCs w:val="42"/>
          <w:lang w:val="uk-UA" w:eastAsia="ru-UA"/>
        </w:rPr>
        <w:lastRenderedPageBreak/>
        <w:t>Теми для сайту</w:t>
      </w:r>
    </w:p>
    <w:p w14:paraId="0FE83193" w14:textId="77777777" w:rsidR="00B47407" w:rsidRDefault="00B47407" w:rsidP="00B47407"/>
    <w:p w14:paraId="59C29C08" w14:textId="77777777" w:rsidR="00B47407" w:rsidRDefault="00B47407" w:rsidP="00B47407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321"/>
      </w:tblGrid>
      <w:tr w:rsidR="00B47407" w:rsidRPr="0035398D" w14:paraId="12C4F18B" w14:textId="77777777" w:rsidTr="00283FA1">
        <w:tc>
          <w:tcPr>
            <w:tcW w:w="426" w:type="dxa"/>
          </w:tcPr>
          <w:p w14:paraId="19E8D1A0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13BE9E20" w14:textId="5F255A74" w:rsidR="00B47407" w:rsidRPr="0035398D" w:rsidRDefault="00913993" w:rsidP="00283FA1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Пори року</w:t>
            </w:r>
          </w:p>
        </w:tc>
      </w:tr>
      <w:tr w:rsidR="00B47407" w:rsidRPr="0035398D" w14:paraId="36EC06C5" w14:textId="77777777" w:rsidTr="00283FA1">
        <w:tc>
          <w:tcPr>
            <w:tcW w:w="426" w:type="dxa"/>
          </w:tcPr>
          <w:p w14:paraId="287312A7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19F4A23" w14:textId="6FD793AE" w:rsidR="00B47407" w:rsidRPr="0035398D" w:rsidRDefault="00913993" w:rsidP="00283FA1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Історія фотографії</w:t>
            </w:r>
          </w:p>
        </w:tc>
      </w:tr>
      <w:tr w:rsidR="00B47407" w:rsidRPr="0035398D" w14:paraId="0929216E" w14:textId="77777777" w:rsidTr="00283FA1">
        <w:tc>
          <w:tcPr>
            <w:tcW w:w="426" w:type="dxa"/>
          </w:tcPr>
          <w:p w14:paraId="17CC762E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19DE888C" w14:textId="3F1B5D52" w:rsidR="00B47407" w:rsidRPr="0035398D" w:rsidRDefault="00913993" w:rsidP="001406CC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Зародження життя Землі</w:t>
            </w:r>
          </w:p>
        </w:tc>
      </w:tr>
      <w:tr w:rsidR="00B47407" w:rsidRPr="0035398D" w14:paraId="766E3949" w14:textId="77777777" w:rsidTr="00283FA1">
        <w:tc>
          <w:tcPr>
            <w:tcW w:w="426" w:type="dxa"/>
          </w:tcPr>
          <w:p w14:paraId="09F41FC7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7573CC36" w14:textId="37F08072" w:rsidR="00B47407" w:rsidRPr="0035398D" w:rsidRDefault="00A905F9" w:rsidP="00283F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Космос</w:t>
            </w:r>
          </w:p>
        </w:tc>
      </w:tr>
      <w:tr w:rsidR="00B47407" w:rsidRPr="0035398D" w14:paraId="3DAC0D73" w14:textId="77777777" w:rsidTr="00283FA1">
        <w:tc>
          <w:tcPr>
            <w:tcW w:w="426" w:type="dxa"/>
          </w:tcPr>
          <w:p w14:paraId="7D98A784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45F78D9" w14:textId="24F8ED94" w:rsidR="00B47407" w:rsidRPr="0035398D" w:rsidRDefault="00913993" w:rsidP="00283FA1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Акваріум та його мешканці</w:t>
            </w:r>
          </w:p>
        </w:tc>
      </w:tr>
      <w:tr w:rsidR="00B47407" w:rsidRPr="0035398D" w14:paraId="2DA2AA9A" w14:textId="77777777" w:rsidTr="00283FA1">
        <w:tc>
          <w:tcPr>
            <w:tcW w:w="426" w:type="dxa"/>
          </w:tcPr>
          <w:p w14:paraId="0C8CCED8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10E7F4AF" w14:textId="0B2CC03A" w:rsidR="00B47407" w:rsidRPr="0035398D" w:rsidRDefault="00913993" w:rsidP="005A0FB5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Країни та народи</w:t>
            </w:r>
          </w:p>
        </w:tc>
      </w:tr>
      <w:tr w:rsidR="00B47407" w:rsidRPr="0035398D" w14:paraId="4A0A0DFF" w14:textId="77777777" w:rsidTr="00283FA1">
        <w:tc>
          <w:tcPr>
            <w:tcW w:w="426" w:type="dxa"/>
          </w:tcPr>
          <w:p w14:paraId="5477A54B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D0D15CD" w14:textId="61048002" w:rsidR="00B47407" w:rsidRPr="0035398D" w:rsidRDefault="00913993" w:rsidP="00913993">
            <w:pPr>
              <w:spacing w:line="360" w:lineRule="auto"/>
              <w:rPr>
                <w:sz w:val="28"/>
                <w:szCs w:val="28"/>
              </w:rPr>
            </w:pPr>
            <w:r w:rsidRPr="00913993">
              <w:rPr>
                <w:sz w:val="28"/>
                <w:szCs w:val="28"/>
              </w:rPr>
              <w:t>Історія залізниць</w:t>
            </w:r>
          </w:p>
        </w:tc>
      </w:tr>
      <w:tr w:rsidR="00B47407" w:rsidRPr="0035398D" w14:paraId="60F2B742" w14:textId="77777777" w:rsidTr="00283FA1">
        <w:tc>
          <w:tcPr>
            <w:tcW w:w="426" w:type="dxa"/>
          </w:tcPr>
          <w:p w14:paraId="7EC7D623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36EE923" w14:textId="7E4B19E4" w:rsidR="00B47407" w:rsidRPr="0035398D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Замки України</w:t>
            </w:r>
          </w:p>
        </w:tc>
      </w:tr>
      <w:tr w:rsidR="00B47407" w:rsidRPr="0035398D" w14:paraId="2E018E58" w14:textId="77777777" w:rsidTr="00283FA1">
        <w:tc>
          <w:tcPr>
            <w:tcW w:w="426" w:type="dxa"/>
          </w:tcPr>
          <w:p w14:paraId="5A6D4D1F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2E34788D" w14:textId="661CE26C" w:rsidR="00B47407" w:rsidRPr="0035398D" w:rsidRDefault="00AF2377" w:rsidP="00287AD3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Сім чудес світу</w:t>
            </w:r>
          </w:p>
        </w:tc>
      </w:tr>
      <w:tr w:rsidR="00B47407" w:rsidRPr="0035398D" w14:paraId="1D81DE24" w14:textId="77777777" w:rsidTr="00283FA1">
        <w:tc>
          <w:tcPr>
            <w:tcW w:w="426" w:type="dxa"/>
          </w:tcPr>
          <w:p w14:paraId="0CBE86A3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43FC554" w14:textId="6CC4A7E3" w:rsidR="00B47407" w:rsidRPr="0035398D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Сім чудес України</w:t>
            </w:r>
          </w:p>
        </w:tc>
      </w:tr>
      <w:tr w:rsidR="00B47407" w:rsidRPr="0035398D" w14:paraId="4EAC1B14" w14:textId="77777777" w:rsidTr="00283FA1">
        <w:tc>
          <w:tcPr>
            <w:tcW w:w="426" w:type="dxa"/>
          </w:tcPr>
          <w:p w14:paraId="1A33CE84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08663B6" w14:textId="42448C10" w:rsidR="00B47407" w:rsidRPr="0035398D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Планети Сонячної системи</w:t>
            </w:r>
          </w:p>
        </w:tc>
      </w:tr>
      <w:tr w:rsidR="00B47407" w:rsidRPr="0035398D" w14:paraId="6ECD5189" w14:textId="77777777" w:rsidTr="00283FA1">
        <w:tc>
          <w:tcPr>
            <w:tcW w:w="426" w:type="dxa"/>
          </w:tcPr>
          <w:p w14:paraId="3B979F90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42D13439" w14:textId="6ED2701F" w:rsidR="00B47407" w:rsidRPr="0035398D" w:rsidRDefault="00AF2377" w:rsidP="00A87CD5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Віруси та бактерії</w:t>
            </w:r>
          </w:p>
        </w:tc>
      </w:tr>
      <w:tr w:rsidR="00B47407" w:rsidRPr="0035398D" w14:paraId="480C5E68" w14:textId="77777777" w:rsidTr="00283FA1">
        <w:tc>
          <w:tcPr>
            <w:tcW w:w="426" w:type="dxa"/>
          </w:tcPr>
          <w:p w14:paraId="55BDE503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710781D3" w14:textId="22EB61BE" w:rsidR="00B47407" w:rsidRPr="00AF2377" w:rsidRDefault="00AF2377" w:rsidP="00287AD3">
            <w:pPr>
              <w:spacing w:line="360" w:lineRule="auto"/>
              <w:rPr>
                <w:sz w:val="28"/>
                <w:szCs w:val="28"/>
                <w:lang w:val="ru-UA"/>
              </w:rPr>
            </w:pPr>
            <w:r w:rsidRPr="00AF2377">
              <w:rPr>
                <w:sz w:val="28"/>
                <w:szCs w:val="28"/>
              </w:rPr>
              <w:t>Навчальний центр комп'ютерних технологій «К</w:t>
            </w:r>
            <w:r>
              <w:rPr>
                <w:sz w:val="28"/>
                <w:szCs w:val="28"/>
                <w:lang w:val="uk-UA"/>
              </w:rPr>
              <w:t>и</w:t>
            </w:r>
            <w:r w:rsidRPr="00AF2377">
              <w:rPr>
                <w:sz w:val="28"/>
                <w:szCs w:val="28"/>
              </w:rPr>
              <w:t>т»</w:t>
            </w:r>
          </w:p>
        </w:tc>
      </w:tr>
      <w:tr w:rsidR="00B47407" w:rsidRPr="0035398D" w14:paraId="251572F9" w14:textId="77777777" w:rsidTr="00283FA1">
        <w:tc>
          <w:tcPr>
            <w:tcW w:w="426" w:type="dxa"/>
          </w:tcPr>
          <w:p w14:paraId="1D8EA535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464AB8A" w14:textId="686643BE" w:rsidR="00B47407" w:rsidRPr="0035398D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Танець як вид мистецтва</w:t>
            </w:r>
          </w:p>
        </w:tc>
      </w:tr>
      <w:tr w:rsidR="00B47407" w:rsidRPr="0035398D" w14:paraId="546599BE" w14:textId="77777777" w:rsidTr="00283FA1">
        <w:tc>
          <w:tcPr>
            <w:tcW w:w="426" w:type="dxa"/>
          </w:tcPr>
          <w:p w14:paraId="42E889E2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6DFE6B41" w14:textId="56EB930E" w:rsidR="00B47407" w:rsidRPr="0035398D" w:rsidRDefault="00AF2377" w:rsidP="00B41E04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Мій улюблений режисер</w:t>
            </w:r>
          </w:p>
        </w:tc>
      </w:tr>
      <w:tr w:rsidR="00B47407" w:rsidRPr="0035398D" w14:paraId="40438F26" w14:textId="77777777" w:rsidTr="00283FA1">
        <w:tc>
          <w:tcPr>
            <w:tcW w:w="426" w:type="dxa"/>
          </w:tcPr>
          <w:p w14:paraId="58C7F50C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A10C433" w14:textId="07B219E5" w:rsidR="00B47407" w:rsidRPr="0035398D" w:rsidRDefault="00AF2377" w:rsidP="001175BA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Історія обмундирування</w:t>
            </w:r>
          </w:p>
        </w:tc>
      </w:tr>
      <w:tr w:rsidR="00B47407" w:rsidRPr="0035398D" w14:paraId="5837E836" w14:textId="77777777" w:rsidTr="00283FA1">
        <w:tc>
          <w:tcPr>
            <w:tcW w:w="426" w:type="dxa"/>
          </w:tcPr>
          <w:p w14:paraId="7AD78E9A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3A869611" w14:textId="7D201FFA" w:rsidR="00B47407" w:rsidRPr="00ED58E3" w:rsidRDefault="00AF2377" w:rsidP="00283FA1">
            <w:pPr>
              <w:spacing w:line="216" w:lineRule="auto"/>
              <w:jc w:val="both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Історія моди</w:t>
            </w:r>
          </w:p>
        </w:tc>
      </w:tr>
      <w:tr w:rsidR="00B47407" w:rsidRPr="0035398D" w14:paraId="11655B1C" w14:textId="77777777" w:rsidTr="00283FA1">
        <w:tc>
          <w:tcPr>
            <w:tcW w:w="426" w:type="dxa"/>
          </w:tcPr>
          <w:p w14:paraId="73D437E1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2F70B1E5" w14:textId="7B4488FC" w:rsidR="00B47407" w:rsidRPr="00ED58E3" w:rsidRDefault="00AF2377" w:rsidP="00D54DF9">
            <w:pPr>
              <w:spacing w:line="216" w:lineRule="auto"/>
              <w:jc w:val="both"/>
              <w:rPr>
                <w:sz w:val="28"/>
                <w:szCs w:val="28"/>
                <w:lang w:val="en-US"/>
              </w:rPr>
            </w:pPr>
            <w:r w:rsidRPr="00AF2377">
              <w:rPr>
                <w:sz w:val="28"/>
                <w:szCs w:val="28"/>
              </w:rPr>
              <w:t>Мінерали</w:t>
            </w:r>
          </w:p>
        </w:tc>
      </w:tr>
      <w:tr w:rsidR="00B47407" w:rsidRPr="0035398D" w14:paraId="4875E590" w14:textId="77777777" w:rsidTr="00283FA1">
        <w:tc>
          <w:tcPr>
            <w:tcW w:w="426" w:type="dxa"/>
          </w:tcPr>
          <w:p w14:paraId="78650E7F" w14:textId="77777777" w:rsidR="00B47407" w:rsidRPr="0035398D" w:rsidRDefault="00B47407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7EA095C" w14:textId="47B5C2C7" w:rsidR="00B47407" w:rsidRPr="00ED58E3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Мій улюблений вид спорту</w:t>
            </w:r>
          </w:p>
        </w:tc>
      </w:tr>
      <w:tr w:rsidR="0055326D" w:rsidRPr="0035398D" w14:paraId="7A6CD5AE" w14:textId="77777777" w:rsidTr="00283FA1">
        <w:tc>
          <w:tcPr>
            <w:tcW w:w="426" w:type="dxa"/>
          </w:tcPr>
          <w:p w14:paraId="6DF4A8AA" w14:textId="77777777" w:rsidR="0055326D" w:rsidRPr="0035398D" w:rsidRDefault="0055326D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5DF77C6A" w14:textId="702C5948" w:rsidR="0055326D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Майбутнє комп'ютерних технологій</w:t>
            </w:r>
          </w:p>
        </w:tc>
      </w:tr>
      <w:tr w:rsidR="009934AD" w:rsidRPr="0035398D" w14:paraId="4F3D716E" w14:textId="77777777" w:rsidTr="00283FA1">
        <w:tc>
          <w:tcPr>
            <w:tcW w:w="426" w:type="dxa"/>
          </w:tcPr>
          <w:p w14:paraId="3C4E78FC" w14:textId="77777777" w:rsidR="009934AD" w:rsidRPr="0035398D" w:rsidRDefault="009934AD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2984304B" w14:textId="2FC44EF3" w:rsidR="009934AD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Антарктида – інший всесвіт</w:t>
            </w:r>
          </w:p>
        </w:tc>
      </w:tr>
      <w:tr w:rsidR="00623309" w:rsidRPr="0035398D" w14:paraId="19E5846F" w14:textId="77777777" w:rsidTr="00283FA1">
        <w:tc>
          <w:tcPr>
            <w:tcW w:w="426" w:type="dxa"/>
          </w:tcPr>
          <w:p w14:paraId="03356E0B" w14:textId="77777777" w:rsidR="00623309" w:rsidRPr="0035398D" w:rsidRDefault="00623309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33CB50BF" w14:textId="47704015" w:rsidR="00623309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Жителі підводного царства</w:t>
            </w:r>
          </w:p>
        </w:tc>
      </w:tr>
      <w:tr w:rsidR="007C117B" w:rsidRPr="0035398D" w14:paraId="69092930" w14:textId="77777777" w:rsidTr="00283FA1">
        <w:tc>
          <w:tcPr>
            <w:tcW w:w="426" w:type="dxa"/>
          </w:tcPr>
          <w:p w14:paraId="15166706" w14:textId="77777777" w:rsidR="007C117B" w:rsidRPr="0035398D" w:rsidRDefault="007C117B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177B1CB6" w14:textId="2CEFDF46" w:rsidR="007C117B" w:rsidRPr="00AF2377" w:rsidRDefault="00AF2377" w:rsidP="00283FA1">
            <w:pPr>
              <w:spacing w:line="360" w:lineRule="auto"/>
              <w:rPr>
                <w:sz w:val="28"/>
                <w:szCs w:val="28"/>
                <w:lang w:val="ru-UA"/>
              </w:rPr>
            </w:pPr>
            <w:r w:rsidRPr="00AF2377">
              <w:rPr>
                <w:sz w:val="28"/>
                <w:szCs w:val="28"/>
              </w:rPr>
              <w:t>10 місць, у яких потрібно побувати у своєму житті</w:t>
            </w:r>
          </w:p>
        </w:tc>
      </w:tr>
      <w:tr w:rsidR="00275EDE" w:rsidRPr="0035398D" w14:paraId="4350C14D" w14:textId="77777777" w:rsidTr="00283FA1">
        <w:tc>
          <w:tcPr>
            <w:tcW w:w="426" w:type="dxa"/>
          </w:tcPr>
          <w:p w14:paraId="1F7E03AF" w14:textId="77777777" w:rsidR="00275EDE" w:rsidRPr="0035398D" w:rsidRDefault="00275EDE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406023F8" w14:textId="1802A165" w:rsidR="00275EDE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Нанотехнологія – що це?</w:t>
            </w:r>
          </w:p>
        </w:tc>
      </w:tr>
      <w:tr w:rsidR="00DA295E" w:rsidRPr="0035398D" w14:paraId="181F3B82" w14:textId="77777777" w:rsidTr="00283FA1">
        <w:tc>
          <w:tcPr>
            <w:tcW w:w="426" w:type="dxa"/>
          </w:tcPr>
          <w:p w14:paraId="0C148982" w14:textId="77777777" w:rsidR="00DA295E" w:rsidRPr="0035398D" w:rsidRDefault="00DA295E" w:rsidP="00283FA1">
            <w:pPr>
              <w:numPr>
                <w:ilvl w:val="0"/>
                <w:numId w:val="7"/>
              </w:numPr>
              <w:tabs>
                <w:tab w:val="clear" w:pos="0"/>
                <w:tab w:val="num" w:pos="176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21" w:type="dxa"/>
          </w:tcPr>
          <w:p w14:paraId="0AEBEE3C" w14:textId="3D5034C4" w:rsidR="00DA295E" w:rsidRDefault="00AF2377" w:rsidP="00283FA1">
            <w:pPr>
              <w:spacing w:line="360" w:lineRule="auto"/>
              <w:rPr>
                <w:sz w:val="28"/>
                <w:szCs w:val="28"/>
              </w:rPr>
            </w:pPr>
            <w:r w:rsidRPr="00AF2377">
              <w:rPr>
                <w:sz w:val="28"/>
                <w:szCs w:val="28"/>
              </w:rPr>
              <w:t>У світі тварин</w:t>
            </w:r>
          </w:p>
        </w:tc>
      </w:tr>
    </w:tbl>
    <w:p w14:paraId="013A9730" w14:textId="77777777" w:rsidR="00B47407" w:rsidRDefault="00B47407" w:rsidP="00B47407">
      <w:pPr>
        <w:spacing w:line="360" w:lineRule="auto"/>
        <w:rPr>
          <w:sz w:val="28"/>
          <w:szCs w:val="28"/>
        </w:rPr>
      </w:pPr>
    </w:p>
    <w:p w14:paraId="5DC680D1" w14:textId="77777777" w:rsidR="00204593" w:rsidRDefault="00204593">
      <w:pPr>
        <w:ind w:firstLine="426"/>
        <w:jc w:val="center"/>
      </w:pPr>
    </w:p>
    <w:sectPr w:rsidR="00204593" w:rsidSect="000261D6">
      <w:headerReference w:type="default" r:id="rId7"/>
      <w:footerReference w:type="default" r:id="rId8"/>
      <w:endnotePr>
        <w:numFmt w:val="decimal"/>
      </w:endnotePr>
      <w:pgSz w:w="11907" w:h="16840" w:code="9"/>
      <w:pgMar w:top="737" w:right="851" w:bottom="714" w:left="1134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75F1" w14:textId="77777777" w:rsidR="003A5072" w:rsidRDefault="003A5072">
      <w:r>
        <w:separator/>
      </w:r>
    </w:p>
  </w:endnote>
  <w:endnote w:type="continuationSeparator" w:id="0">
    <w:p w14:paraId="060E6601" w14:textId="77777777" w:rsidR="003A5072" w:rsidRDefault="003A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92"/>
      <w:gridCol w:w="3365"/>
      <w:gridCol w:w="3381"/>
    </w:tblGrid>
    <w:tr w:rsidR="00204593" w14:paraId="0294AE9E" w14:textId="77777777">
      <w:tc>
        <w:tcPr>
          <w:tcW w:w="3392" w:type="dxa"/>
          <w:tcBorders>
            <w:top w:val="single" w:sz="4" w:space="0" w:color="auto"/>
          </w:tcBorders>
        </w:tcPr>
        <w:p w14:paraId="75EBE2AC" w14:textId="278CA978" w:rsidR="00204593" w:rsidRDefault="00000000" w:rsidP="00E81BD0">
          <w:pPr>
            <w:pStyle w:val="Footer"/>
            <w:rPr>
              <w:sz w:val="14"/>
              <w:lang w:val="en-US"/>
            </w:rPr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C20635" w:rsidRPr="00C20635">
            <w:rPr>
              <w:noProof/>
              <w:sz w:val="14"/>
            </w:rPr>
            <w:t>2</w:t>
          </w:r>
          <w:r w:rsidR="001F42D3">
            <w:rPr>
              <w:noProof/>
              <w:sz w:val="14"/>
              <w:lang w:val="uk-UA"/>
            </w:rPr>
            <w:t>0</w:t>
          </w:r>
          <w:r w:rsidR="00C20635" w:rsidRPr="00C20635">
            <w:rPr>
              <w:noProof/>
              <w:sz w:val="14"/>
            </w:rPr>
            <w:t>.0</w:t>
          </w:r>
          <w:r w:rsidR="001F42D3">
            <w:rPr>
              <w:noProof/>
              <w:sz w:val="14"/>
              <w:lang w:val="uk-UA"/>
            </w:rPr>
            <w:t>9</w:t>
          </w:r>
          <w:r w:rsidR="00C20635" w:rsidRPr="00C20635">
            <w:rPr>
              <w:noProof/>
              <w:sz w:val="14"/>
            </w:rPr>
            <w:t>.20</w:t>
          </w:r>
          <w:r w:rsidR="001F42D3">
            <w:rPr>
              <w:noProof/>
              <w:sz w:val="14"/>
              <w:lang w:val="uk-UA"/>
            </w:rPr>
            <w:t>2</w:t>
          </w:r>
          <w:r w:rsidR="00C20635" w:rsidRPr="00C20635">
            <w:rPr>
              <w:noProof/>
              <w:sz w:val="14"/>
            </w:rPr>
            <w:t>2:16:00</w:t>
          </w:r>
          <w:r>
            <w:rPr>
              <w:noProof/>
              <w:sz w:val="14"/>
            </w:rPr>
            <w:fldChar w:fldCharType="end"/>
          </w:r>
        </w:p>
      </w:tc>
      <w:tc>
        <w:tcPr>
          <w:tcW w:w="3365" w:type="dxa"/>
          <w:tcBorders>
            <w:top w:val="single" w:sz="4" w:space="0" w:color="auto"/>
          </w:tcBorders>
        </w:tcPr>
        <w:p w14:paraId="7563D0CD" w14:textId="45228E1D" w:rsidR="00204593" w:rsidRPr="004F40A3" w:rsidRDefault="001F42D3" w:rsidP="004F40A3">
          <w:pPr>
            <w:pStyle w:val="Footer"/>
            <w:jc w:val="center"/>
            <w:rPr>
              <w:lang w:val="en-US"/>
            </w:rPr>
          </w:pPr>
          <w:r w:rsidRPr="001F42D3">
            <w:rPr>
              <w:lang w:val="en-US"/>
            </w:rPr>
            <w:t>https://kitit.com.ua/</w:t>
          </w:r>
        </w:p>
      </w:tc>
      <w:tc>
        <w:tcPr>
          <w:tcW w:w="3381" w:type="dxa"/>
          <w:tcBorders>
            <w:top w:val="single" w:sz="4" w:space="0" w:color="auto"/>
          </w:tcBorders>
        </w:tcPr>
        <w:p w14:paraId="114E4408" w14:textId="357935C2" w:rsidR="00204593" w:rsidRPr="001F42D3" w:rsidRDefault="001F42D3" w:rsidP="00DF2416">
          <w:pPr>
            <w:pStyle w:val="Footer"/>
            <w:jc w:val="right"/>
            <w:rPr>
              <w:sz w:val="14"/>
            </w:rPr>
          </w:pPr>
          <w:r w:rsidRPr="001F42D3">
            <w:rPr>
              <w:sz w:val="14"/>
            </w:rPr>
            <w:t>Навчальний центр комп'ютерних технологій</w:t>
          </w:r>
          <w:r>
            <w:rPr>
              <w:sz w:val="14"/>
              <w:lang w:val="uk-UA"/>
            </w:rPr>
            <w:t xml:space="preserve"> </w:t>
          </w:r>
          <w:r w:rsidR="00204593">
            <w:rPr>
              <w:sz w:val="14"/>
            </w:rPr>
            <w:t>"К</w:t>
          </w:r>
          <w:r w:rsidR="00204593" w:rsidRPr="001F42D3">
            <w:rPr>
              <w:sz w:val="14"/>
            </w:rPr>
            <w:t>ит</w:t>
          </w:r>
          <w:r w:rsidR="00204593">
            <w:rPr>
              <w:sz w:val="14"/>
            </w:rPr>
            <w:t>"</w:t>
          </w:r>
          <w:r w:rsidR="00204593" w:rsidRPr="001F42D3">
            <w:rPr>
              <w:sz w:val="14"/>
            </w:rPr>
            <w:t xml:space="preserve"> </w:t>
          </w:r>
          <w:r>
            <w:rPr>
              <w:rFonts w:ascii="Consolas" w:hAnsi="Consolas"/>
              <w:color w:val="202124"/>
              <w:sz w:val="18"/>
              <w:szCs w:val="18"/>
              <w:shd w:val="clear" w:color="auto" w:fill="FFFFFF"/>
            </w:rPr>
            <w:t>info@kit.kh.ua</w:t>
          </w:r>
        </w:p>
      </w:tc>
    </w:tr>
  </w:tbl>
  <w:p w14:paraId="1CFB905C" w14:textId="77777777" w:rsidR="00204593" w:rsidRDefault="00204593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8255" w14:textId="77777777" w:rsidR="003A5072" w:rsidRDefault="003A5072">
      <w:r>
        <w:separator/>
      </w:r>
    </w:p>
  </w:footnote>
  <w:footnote w:type="continuationSeparator" w:id="0">
    <w:p w14:paraId="1F738D0A" w14:textId="77777777" w:rsidR="003A5072" w:rsidRDefault="003A5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3379"/>
      <w:gridCol w:w="3379"/>
      <w:gridCol w:w="1997"/>
      <w:gridCol w:w="1382"/>
    </w:tblGrid>
    <w:tr w:rsidR="00204593" w14:paraId="551640FD" w14:textId="77777777">
      <w:tc>
        <w:tcPr>
          <w:tcW w:w="3379" w:type="dxa"/>
          <w:tcBorders>
            <w:bottom w:val="double" w:sz="4" w:space="0" w:color="auto"/>
          </w:tcBorders>
        </w:tcPr>
        <w:p w14:paraId="224FEB75" w14:textId="044BC1E6" w:rsidR="00204593" w:rsidRPr="00E81BD0" w:rsidRDefault="00000000" w:rsidP="00E81BD0">
          <w:pPr>
            <w:pStyle w:val="Header"/>
            <w:rPr>
              <w:noProof/>
            </w:rPr>
          </w:pPr>
          <w:fldSimple w:instr=" FILENAME \* FirstCap \* MERGEFORMAT ">
            <w:r w:rsidR="00E81BD0" w:rsidRPr="00E81BD0">
              <w:rPr>
                <w:noProof/>
                <w:sz w:val="20"/>
                <w:szCs w:val="20"/>
              </w:rPr>
              <w:t>Тем</w:t>
            </w:r>
            <w:r w:rsidR="001F42D3">
              <w:rPr>
                <w:noProof/>
                <w:sz w:val="20"/>
                <w:szCs w:val="20"/>
                <w:lang w:val="uk-UA"/>
              </w:rPr>
              <w:t>и</w:t>
            </w:r>
            <w:r w:rsidR="00E81BD0" w:rsidRPr="00E81BD0">
              <w:rPr>
                <w:noProof/>
                <w:sz w:val="20"/>
                <w:szCs w:val="20"/>
              </w:rPr>
              <w:t xml:space="preserve"> </w:t>
            </w:r>
            <w:r w:rsidR="003752E7" w:rsidRPr="00E81BD0">
              <w:rPr>
                <w:noProof/>
                <w:sz w:val="20"/>
                <w:szCs w:val="20"/>
              </w:rPr>
              <w:t xml:space="preserve">для </w:t>
            </w:r>
            <w:r w:rsidR="00E81BD0" w:rsidRPr="00E81BD0">
              <w:rPr>
                <w:noProof/>
                <w:sz w:val="20"/>
                <w:szCs w:val="20"/>
              </w:rPr>
              <w:t>сайт</w:t>
            </w:r>
            <w:r w:rsidR="001F42D3">
              <w:rPr>
                <w:noProof/>
                <w:sz w:val="20"/>
                <w:szCs w:val="20"/>
                <w:lang w:val="uk-UA"/>
              </w:rPr>
              <w:t>у 2022</w:t>
            </w:r>
            <w:r w:rsidR="003752E7" w:rsidRPr="00E81BD0">
              <w:rPr>
                <w:noProof/>
                <w:sz w:val="20"/>
                <w:szCs w:val="20"/>
              </w:rPr>
              <w:t>.docx</w:t>
            </w:r>
          </w:fldSimple>
          <w:r w:rsidR="00204593" w:rsidRPr="00F3613A">
            <w:rPr>
              <w:sz w:val="14"/>
            </w:rPr>
            <w:t xml:space="preserve">  </w:t>
          </w:r>
        </w:p>
      </w:tc>
      <w:tc>
        <w:tcPr>
          <w:tcW w:w="3379" w:type="dxa"/>
          <w:tcBorders>
            <w:bottom w:val="double" w:sz="4" w:space="0" w:color="auto"/>
          </w:tcBorders>
        </w:tcPr>
        <w:p w14:paraId="6F08A2FF" w14:textId="77777777" w:rsidR="00204593" w:rsidRDefault="00204593">
          <w:pPr>
            <w:pStyle w:val="Header"/>
            <w:jc w:val="center"/>
            <w:rPr>
              <w:sz w:val="14"/>
            </w:rPr>
          </w:pPr>
          <w:r>
            <w:rPr>
              <w:sz w:val="14"/>
            </w:rPr>
            <w:t>Cтр</w:t>
          </w:r>
          <w:r>
            <w:rPr>
              <w:sz w:val="14"/>
              <w:lang w:val="en-US"/>
            </w:rPr>
            <w:t xml:space="preserve">. </w:t>
          </w:r>
          <w:r w:rsidR="0089334B">
            <w:rPr>
              <w:rStyle w:val="PageNumber"/>
              <w:sz w:val="14"/>
              <w:lang w:val="en-US"/>
            </w:rPr>
            <w:fldChar w:fldCharType="begin"/>
          </w:r>
          <w:r>
            <w:rPr>
              <w:rStyle w:val="PageNumber"/>
              <w:sz w:val="14"/>
              <w:lang w:val="en-US"/>
            </w:rPr>
            <w:instrText xml:space="preserve"> PAGE </w:instrText>
          </w:r>
          <w:r w:rsidR="0089334B">
            <w:rPr>
              <w:rStyle w:val="PageNumber"/>
              <w:sz w:val="14"/>
              <w:lang w:val="en-US"/>
            </w:rPr>
            <w:fldChar w:fldCharType="separate"/>
          </w:r>
          <w:r w:rsidR="00D54DF9">
            <w:rPr>
              <w:rStyle w:val="PageNumber"/>
              <w:noProof/>
              <w:sz w:val="14"/>
              <w:lang w:val="en-US"/>
            </w:rPr>
            <w:t>3</w:t>
          </w:r>
          <w:r w:rsidR="0089334B">
            <w:rPr>
              <w:rStyle w:val="PageNumber"/>
              <w:sz w:val="14"/>
              <w:lang w:val="en-US"/>
            </w:rPr>
            <w:fldChar w:fldCharType="end"/>
          </w:r>
          <w:r>
            <w:rPr>
              <w:sz w:val="14"/>
            </w:rPr>
            <w:t xml:space="preserve"> из </w:t>
          </w:r>
          <w:fldSimple w:instr=" NUMPAGES  \* MERGEFORMAT ">
            <w:r w:rsidR="00D54DF9" w:rsidRPr="00D54DF9">
              <w:rPr>
                <w:noProof/>
                <w:sz w:val="14"/>
              </w:rPr>
              <w:t>4</w:t>
            </w:r>
          </w:fldSimple>
        </w:p>
      </w:tc>
      <w:tc>
        <w:tcPr>
          <w:tcW w:w="1997" w:type="dxa"/>
          <w:tcBorders>
            <w:bottom w:val="double" w:sz="4" w:space="0" w:color="auto"/>
          </w:tcBorders>
        </w:tcPr>
        <w:p w14:paraId="3961F305" w14:textId="77777777" w:rsidR="00204593" w:rsidRDefault="00204593">
          <w:pPr>
            <w:pStyle w:val="Header"/>
            <w:jc w:val="right"/>
            <w:rPr>
              <w:sz w:val="14"/>
            </w:rPr>
          </w:pPr>
        </w:p>
      </w:tc>
      <w:tc>
        <w:tcPr>
          <w:tcW w:w="1382" w:type="dxa"/>
          <w:tcBorders>
            <w:bottom w:val="double" w:sz="4" w:space="0" w:color="auto"/>
          </w:tcBorders>
        </w:tcPr>
        <w:p w14:paraId="1C35C012" w14:textId="2F364BAA" w:rsidR="00204593" w:rsidRDefault="000C69A7">
          <w:pPr>
            <w:pStyle w:val="Header"/>
            <w:jc w:val="right"/>
            <w:rPr>
              <w:sz w:val="4"/>
            </w:rPr>
          </w:pPr>
          <w:r>
            <w:rPr>
              <w:noProof/>
            </w:rPr>
            <w:drawing>
              <wp:inline distT="0" distB="0" distL="0" distR="0" wp14:anchorId="51018542" wp14:editId="0DE52AAF">
                <wp:extent cx="539750" cy="539750"/>
                <wp:effectExtent l="0" t="0" r="0" b="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C80A91" w14:textId="77777777" w:rsidR="00204593" w:rsidRDefault="002045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049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9631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9CB6D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39F94EB4"/>
    <w:multiLevelType w:val="singleLevel"/>
    <w:tmpl w:val="2F04362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 w15:restartNumberingAfterBreak="0">
    <w:nsid w:val="44C907C6"/>
    <w:multiLevelType w:val="hybridMultilevel"/>
    <w:tmpl w:val="A9A6EB76"/>
    <w:lvl w:ilvl="0" w:tplc="BB8EB4D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E663E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1A869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644842">
    <w:abstractNumId w:val="0"/>
  </w:num>
  <w:num w:numId="2" w16cid:durableId="1038508845">
    <w:abstractNumId w:val="3"/>
  </w:num>
  <w:num w:numId="3" w16cid:durableId="1280720993">
    <w:abstractNumId w:val="5"/>
  </w:num>
  <w:num w:numId="4" w16cid:durableId="703364475">
    <w:abstractNumId w:val="2"/>
  </w:num>
  <w:num w:numId="5" w16cid:durableId="1814371808">
    <w:abstractNumId w:val="6"/>
  </w:num>
  <w:num w:numId="6" w16cid:durableId="102041259">
    <w:abstractNumId w:val="1"/>
  </w:num>
  <w:num w:numId="7" w16cid:durableId="28253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A81"/>
    <w:rsid w:val="00004ACC"/>
    <w:rsid w:val="0001090C"/>
    <w:rsid w:val="000261D6"/>
    <w:rsid w:val="0004435D"/>
    <w:rsid w:val="000C15B6"/>
    <w:rsid w:val="000C69A7"/>
    <w:rsid w:val="000D2A8A"/>
    <w:rsid w:val="00101521"/>
    <w:rsid w:val="001175BA"/>
    <w:rsid w:val="001406CC"/>
    <w:rsid w:val="00174E6E"/>
    <w:rsid w:val="001C23D4"/>
    <w:rsid w:val="001F42D3"/>
    <w:rsid w:val="00204593"/>
    <w:rsid w:val="00255A81"/>
    <w:rsid w:val="00275EDE"/>
    <w:rsid w:val="00287AD3"/>
    <w:rsid w:val="002A35E5"/>
    <w:rsid w:val="002E57EC"/>
    <w:rsid w:val="00347FC3"/>
    <w:rsid w:val="0036371E"/>
    <w:rsid w:val="003752E7"/>
    <w:rsid w:val="00377E36"/>
    <w:rsid w:val="003A5072"/>
    <w:rsid w:val="00402B42"/>
    <w:rsid w:val="00405190"/>
    <w:rsid w:val="00417D84"/>
    <w:rsid w:val="004E0F42"/>
    <w:rsid w:val="004F40A3"/>
    <w:rsid w:val="005426E1"/>
    <w:rsid w:val="0055326D"/>
    <w:rsid w:val="005A0FB5"/>
    <w:rsid w:val="005A38CF"/>
    <w:rsid w:val="005C72D8"/>
    <w:rsid w:val="00623309"/>
    <w:rsid w:val="0065553B"/>
    <w:rsid w:val="00660E94"/>
    <w:rsid w:val="00663799"/>
    <w:rsid w:val="006B7B71"/>
    <w:rsid w:val="006D1292"/>
    <w:rsid w:val="006E3F6A"/>
    <w:rsid w:val="007C117B"/>
    <w:rsid w:val="007C7365"/>
    <w:rsid w:val="007E4EB9"/>
    <w:rsid w:val="00861E6E"/>
    <w:rsid w:val="0089334B"/>
    <w:rsid w:val="00913993"/>
    <w:rsid w:val="009560EA"/>
    <w:rsid w:val="00963739"/>
    <w:rsid w:val="00982734"/>
    <w:rsid w:val="009934AD"/>
    <w:rsid w:val="00A02B50"/>
    <w:rsid w:val="00A67052"/>
    <w:rsid w:val="00A87CD5"/>
    <w:rsid w:val="00A905F9"/>
    <w:rsid w:val="00AA2ABD"/>
    <w:rsid w:val="00AC3E0E"/>
    <w:rsid w:val="00AF2377"/>
    <w:rsid w:val="00AF3340"/>
    <w:rsid w:val="00B371D1"/>
    <w:rsid w:val="00B41E04"/>
    <w:rsid w:val="00B468D0"/>
    <w:rsid w:val="00B47407"/>
    <w:rsid w:val="00B57448"/>
    <w:rsid w:val="00BB6176"/>
    <w:rsid w:val="00C0757E"/>
    <w:rsid w:val="00C20635"/>
    <w:rsid w:val="00C233B2"/>
    <w:rsid w:val="00D37B81"/>
    <w:rsid w:val="00D54DF9"/>
    <w:rsid w:val="00D66913"/>
    <w:rsid w:val="00D803FD"/>
    <w:rsid w:val="00DA295E"/>
    <w:rsid w:val="00DA6971"/>
    <w:rsid w:val="00DB283B"/>
    <w:rsid w:val="00DD47BD"/>
    <w:rsid w:val="00DE7860"/>
    <w:rsid w:val="00DF2416"/>
    <w:rsid w:val="00E2787D"/>
    <w:rsid w:val="00E81BD0"/>
    <w:rsid w:val="00F3613A"/>
    <w:rsid w:val="00F37474"/>
    <w:rsid w:val="00F43742"/>
    <w:rsid w:val="00F76A95"/>
    <w:rsid w:val="00FE41D2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F7C0D2A"/>
  <w15:docId w15:val="{817A4650-4C9D-483C-8090-DC6037B5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3F6A"/>
    <w:rPr>
      <w:sz w:val="24"/>
      <w:szCs w:val="24"/>
    </w:rPr>
  </w:style>
  <w:style w:type="paragraph" w:styleId="Heading1">
    <w:name w:val="heading 1"/>
    <w:basedOn w:val="Normal"/>
    <w:next w:val="Normal"/>
    <w:qFormat/>
    <w:rsid w:val="000261D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261D6"/>
    <w:pPr>
      <w:keepNext/>
      <w:ind w:firstLine="284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0261D6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261D6"/>
    <w:pPr>
      <w:keepNext/>
      <w:spacing w:line="216" w:lineRule="auto"/>
      <w:ind w:firstLine="284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0261D6"/>
    <w:pPr>
      <w:keepNext/>
      <w:spacing w:line="216" w:lineRule="auto"/>
      <w:jc w:val="both"/>
      <w:outlineLvl w:val="4"/>
    </w:pPr>
  </w:style>
  <w:style w:type="paragraph" w:styleId="Heading6">
    <w:name w:val="heading 6"/>
    <w:basedOn w:val="Normal"/>
    <w:next w:val="Normal"/>
    <w:qFormat/>
    <w:rsid w:val="000261D6"/>
    <w:pPr>
      <w:keepNext/>
      <w:spacing w:line="216" w:lineRule="auto"/>
      <w:ind w:firstLine="567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0261D6"/>
    <w:pPr>
      <w:keepNext/>
      <w:spacing w:line="216" w:lineRule="auto"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0261D6"/>
    <w:pPr>
      <w:keepNext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61D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261D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261D6"/>
    <w:rPr>
      <w:rFonts w:cs="Times New Roman"/>
    </w:rPr>
  </w:style>
  <w:style w:type="paragraph" w:styleId="ListBullet">
    <w:name w:val="List Bullet"/>
    <w:basedOn w:val="Normal"/>
    <w:rsid w:val="000261D6"/>
    <w:pPr>
      <w:ind w:left="283" w:hanging="283"/>
    </w:pPr>
  </w:style>
  <w:style w:type="paragraph" w:styleId="BodyText">
    <w:name w:val="Body Text"/>
    <w:basedOn w:val="Normal"/>
    <w:rsid w:val="000261D6"/>
    <w:pPr>
      <w:spacing w:line="216" w:lineRule="auto"/>
      <w:jc w:val="both"/>
    </w:pPr>
    <w:rPr>
      <w:rFonts w:ascii="Arial" w:hAnsi="Arial"/>
      <w:sz w:val="28"/>
    </w:rPr>
  </w:style>
  <w:style w:type="paragraph" w:styleId="DocumentMap">
    <w:name w:val="Document Map"/>
    <w:basedOn w:val="Normal"/>
    <w:semiHidden/>
    <w:rsid w:val="000261D6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0261D6"/>
  </w:style>
  <w:style w:type="character" w:styleId="EndnoteReference">
    <w:name w:val="endnote reference"/>
    <w:basedOn w:val="DefaultParagraphFont"/>
    <w:semiHidden/>
    <w:rsid w:val="000261D6"/>
    <w:rPr>
      <w:rFonts w:cs="Times New Roman"/>
      <w:vertAlign w:val="superscript"/>
    </w:rPr>
  </w:style>
  <w:style w:type="paragraph" w:styleId="BodyTextIndent">
    <w:name w:val="Body Text Indent"/>
    <w:basedOn w:val="Normal"/>
    <w:rsid w:val="000261D6"/>
    <w:pPr>
      <w:spacing w:line="216" w:lineRule="auto"/>
      <w:ind w:firstLine="284"/>
      <w:jc w:val="both"/>
    </w:pPr>
    <w:rPr>
      <w:sz w:val="28"/>
    </w:rPr>
  </w:style>
  <w:style w:type="paragraph" w:styleId="BalloonText">
    <w:name w:val="Balloon Text"/>
    <w:basedOn w:val="Normal"/>
    <w:link w:val="BalloonTextChar"/>
    <w:semiHidden/>
    <w:rsid w:val="00B57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B574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35"/>
    <w:rPr>
      <w:rFonts w:ascii="Courier New" w:hAnsi="Courier New" w:cs="Courier New"/>
      <w:lang w:val="ru-UA" w:eastAsia="ru-UA"/>
    </w:rPr>
  </w:style>
  <w:style w:type="character" w:customStyle="1" w:styleId="y2iqfc">
    <w:name w:val="y2iqfc"/>
    <w:basedOn w:val="DefaultParagraphFont"/>
    <w:rsid w:val="00C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&#1064;&#1072;&#1073;&#1083;&#1086;&#1085;&#1099;\&#1064;&#1072;&#1073;&#1083;&#1086;&#1085;%20&#1076;&#1083;&#1103;%20&#1083;&#1077;&#1082;&#1094;&#1080;&#1081;%202011%2009%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лекций 2011 09 02.dot</Template>
  <TotalTime>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Лекция № 5</vt:lpstr>
      <vt:lpstr>Лекция № 5</vt:lpstr>
    </vt:vector>
  </TitlesOfParts>
  <Company>Elcom Ltd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 5</dc:title>
  <dc:creator>админ</dc:creator>
  <cp:lastModifiedBy>Marina Ivanova</cp:lastModifiedBy>
  <cp:revision>7</cp:revision>
  <cp:lastPrinted>2011-10-14T13:27:00Z</cp:lastPrinted>
  <dcterms:created xsi:type="dcterms:W3CDTF">2022-09-21T19:08:00Z</dcterms:created>
  <dcterms:modified xsi:type="dcterms:W3CDTF">2022-09-21T19:15:00Z</dcterms:modified>
</cp:coreProperties>
</file>